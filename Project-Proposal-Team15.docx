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E22C" w14:textId="77777777" w:rsidR="00785540" w:rsidRPr="00C3526E" w:rsidRDefault="002349C4" w:rsidP="00785540">
      <w:pPr>
        <w:pStyle w:val="CompanyName"/>
      </w:pPr>
      <w:r>
        <w:t>University of Calgary</w:t>
      </w:r>
    </w:p>
    <w:p w14:paraId="44CF75DF" w14:textId="77777777" w:rsidR="00785540" w:rsidRDefault="002349C4" w:rsidP="003762DA">
      <w:pPr>
        <w:pStyle w:val="Title"/>
        <w:jc w:val="center"/>
      </w:pPr>
      <w:r>
        <w:t>Project Proposal</w:t>
      </w:r>
    </w:p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30090350" w14:textId="77777777" w:rsidTr="00313379">
        <w:sdt>
          <w:sdtPr>
            <w:alias w:val="To:"/>
            <w:tag w:val="To:"/>
            <w:id w:val="1015413264"/>
            <w:placeholder>
              <w:docPart w:val="45BDCD6F6F6C47A4A3513587B2FB7A1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5E9B53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51D9EA94" w14:textId="5E380DEE" w:rsidR="00785540" w:rsidRPr="00FB2B58" w:rsidRDefault="002349C4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Dr. </w:t>
            </w:r>
            <w:r w:rsidR="00B6142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Nathaly Verwaal</w:t>
            </w:r>
          </w:p>
        </w:tc>
      </w:tr>
      <w:tr w:rsidR="00313379" w14:paraId="38F24AD8" w14:textId="77777777" w:rsidTr="0031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25EDE480" w14:textId="7F68C708" w:rsidR="00313379" w:rsidRDefault="00313379" w:rsidP="00313379">
            <w:pPr>
              <w:pStyle w:val="Heading1"/>
              <w:outlineLvl w:val="0"/>
            </w:pPr>
            <w:r>
              <w:t>TA:</w:t>
            </w:r>
          </w:p>
        </w:tc>
        <w:tc>
          <w:tcPr>
            <w:tcW w:w="8128" w:type="dxa"/>
          </w:tcPr>
          <w:p w14:paraId="3263C7BC" w14:textId="5E469D8A" w:rsidR="00313379" w:rsidRDefault="00B61420" w:rsidP="0031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Lorans Alabood</w:t>
            </w:r>
          </w:p>
        </w:tc>
      </w:tr>
      <w:tr w:rsidR="00313379" w14:paraId="6F923298" w14:textId="77777777" w:rsidTr="00313379">
        <w:sdt>
          <w:sdtPr>
            <w:alias w:val="From:"/>
            <w:tag w:val="From:"/>
            <w:id w:val="21141888"/>
            <w:placeholder>
              <w:docPart w:val="E8B132522B5040049C4E7259E2EE4B7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4D0DBD8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5637D870" w14:textId="617FF10B" w:rsidR="00313379" w:rsidRDefault="00B61420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Bernard</w:t>
            </w:r>
            <w:r w:rsidR="00AC1849">
              <w:t xml:space="preserve"> </w:t>
            </w:r>
            <w:r>
              <w:t>Joshua Isaac</w:t>
            </w:r>
          </w:p>
          <w:p w14:paraId="06D8B6D7" w14:textId="6181E244" w:rsidR="00313379" w:rsidRDefault="00AC184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Gao Aaron</w:t>
            </w:r>
          </w:p>
          <w:p w14:paraId="5004C95D" w14:textId="28388C30" w:rsidR="00313379" w:rsidRDefault="00424625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Kanel Adarsha</w:t>
            </w:r>
          </w:p>
          <w:p w14:paraId="3B8EC7C2" w14:textId="6A9C56F6" w:rsidR="00313379" w:rsidRPr="00FB2B58" w:rsidRDefault="0031337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 Obad</w:t>
            </w:r>
          </w:p>
        </w:tc>
      </w:tr>
      <w:tr w:rsidR="00313379" w14:paraId="533DBB47" w14:textId="77777777" w:rsidTr="0031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6ABD83E" w14:textId="6A81B8DD" w:rsidR="00313379" w:rsidRPr="006F57FD" w:rsidRDefault="0043488D" w:rsidP="00313379">
            <w:pPr>
              <w:pStyle w:val="Heading1"/>
              <w:contextualSpacing w:val="0"/>
              <w:outlineLvl w:val="0"/>
            </w:pPr>
            <w:r>
              <w:t>Team</w:t>
            </w:r>
            <w:r w:rsidR="00313379">
              <w:t>:</w:t>
            </w:r>
          </w:p>
        </w:tc>
        <w:tc>
          <w:tcPr>
            <w:tcW w:w="8128" w:type="dxa"/>
          </w:tcPr>
          <w:p w14:paraId="1993B970" w14:textId="7CBEE559" w:rsidR="00313379" w:rsidRPr="00FB2B58" w:rsidRDefault="0031337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AAA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T0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4</w:t>
            </w:r>
            <w:r w:rsidRPr="00D85AAA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-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Team15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-L0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313379" w14:paraId="63A6CCCB" w14:textId="77777777" w:rsidTr="00313379">
        <w:sdt>
          <w:sdtPr>
            <w:alias w:val="Date:"/>
            <w:tag w:val="Date:"/>
            <w:id w:val="-2052519928"/>
            <w:placeholder>
              <w:docPart w:val="7054FE53129A4A3BB5AE81F17A61D73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246787A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64888017" w14:textId="630EBB13" w:rsidR="00313379" w:rsidRPr="00FB2B58" w:rsidRDefault="00F91902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</w:t>
            </w:r>
            <w:r w:rsidR="00313379">
              <w:t xml:space="preserve"> </w:t>
            </w:r>
            <w:r w:rsidR="00D10120">
              <w:t>16</w:t>
            </w:r>
            <w:r w:rsidR="00313379">
              <w:t>, 2019</w:t>
            </w:r>
          </w:p>
        </w:tc>
      </w:tr>
      <w:tr w:rsidR="00313379" w14:paraId="15FFC6A3" w14:textId="77777777" w:rsidTr="00313379">
        <w:sdt>
          <w:sdtPr>
            <w:alias w:val="Re:"/>
            <w:tag w:val="Re:"/>
            <w:id w:val="-1435443775"/>
            <w:placeholder>
              <w:docPart w:val="15143853895F4702A1F17F0CDA36DF3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10B81CF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017F918F" w14:textId="6D0ED0AD" w:rsidR="00313379" w:rsidRPr="00FB2B58" w:rsidRDefault="009B4166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Match Memory Game</w:t>
            </w:r>
          </w:p>
        </w:tc>
      </w:tr>
    </w:tbl>
    <w:p w14:paraId="1FE27539" w14:textId="77777777" w:rsidR="00890E5D" w:rsidRDefault="00890E5D" w:rsidP="00D1581A">
      <w:pPr>
        <w:jc w:val="both"/>
        <w:rPr>
          <w:color w:val="545454"/>
          <w:highlight w:val="white"/>
        </w:rPr>
      </w:pPr>
    </w:p>
    <w:p w14:paraId="20D475B8" w14:textId="77777777" w:rsidR="00890E5D" w:rsidRDefault="00890E5D" w:rsidP="00D1581A">
      <w:pPr>
        <w:jc w:val="both"/>
        <w:rPr>
          <w:color w:val="545454"/>
          <w:highlight w:val="white"/>
        </w:rPr>
      </w:pPr>
    </w:p>
    <w:p w14:paraId="5FBF816A" w14:textId="77777777" w:rsidR="00890E5D" w:rsidRDefault="00890E5D" w:rsidP="00D1581A">
      <w:pPr>
        <w:jc w:val="both"/>
        <w:rPr>
          <w:color w:val="545454"/>
          <w:highlight w:val="white"/>
        </w:rPr>
      </w:pPr>
    </w:p>
    <w:p w14:paraId="0BA3681D" w14:textId="77777777" w:rsidR="00890E5D" w:rsidRDefault="00890E5D" w:rsidP="00D1581A">
      <w:pPr>
        <w:jc w:val="both"/>
        <w:rPr>
          <w:color w:val="545454"/>
          <w:highlight w:val="white"/>
        </w:rPr>
      </w:pPr>
    </w:p>
    <w:p w14:paraId="4456C907" w14:textId="77777777" w:rsidR="00025CDA" w:rsidRDefault="00025CDA" w:rsidP="00025CDA">
      <w:pPr>
        <w:jc w:val="both"/>
        <w:rPr>
          <w:color w:val="545454"/>
          <w:highlight w:val="white"/>
        </w:rPr>
        <w:sectPr w:rsidR="00025CDA" w:rsidSect="006F57FD">
          <w:footerReference w:type="even" r:id="rId7"/>
          <w:footerReference w:type="default" r:id="rId8"/>
          <w:pgSz w:w="12240" w:h="15840" w:code="1"/>
          <w:pgMar w:top="1800" w:right="1440" w:bottom="1440" w:left="1440" w:header="720" w:footer="720" w:gutter="0"/>
          <w:cols w:space="720"/>
          <w:titlePg/>
          <w:docGrid w:linePitch="299"/>
        </w:sectPr>
      </w:pPr>
    </w:p>
    <w:p w14:paraId="5D33B8B6" w14:textId="22A8C517" w:rsidR="00AE5130" w:rsidRDefault="00AE5130" w:rsidP="00AE5130">
      <w:pPr>
        <w:pStyle w:val="Heading1"/>
        <w:rPr>
          <w:highlight w:val="white"/>
        </w:rPr>
      </w:pPr>
      <w:r>
        <w:rPr>
          <w:highlight w:val="white"/>
        </w:rPr>
        <w:lastRenderedPageBreak/>
        <w:t>Category</w:t>
      </w:r>
      <w:r>
        <w:rPr>
          <w:highlight w:val="white"/>
        </w:rPr>
        <w:t xml:space="preserve">: </w:t>
      </w:r>
    </w:p>
    <w:p w14:paraId="52A69F22" w14:textId="245E3E55" w:rsidR="00AE5130" w:rsidRDefault="00AE5130" w:rsidP="00AE5130">
      <w:pPr>
        <w:rPr>
          <w:highlight w:val="white"/>
        </w:rPr>
      </w:pPr>
      <w:r>
        <w:rPr>
          <w:highlight w:val="white"/>
        </w:rPr>
        <w:t>The category our group chosen is a Board Game. We have created a turn</w:t>
      </w:r>
      <w:r w:rsidR="00800374">
        <w:rPr>
          <w:highlight w:val="white"/>
        </w:rPr>
        <w:t>-</w:t>
      </w:r>
      <w:r>
        <w:rPr>
          <w:highlight w:val="white"/>
        </w:rPr>
        <w:t>based board game involving two players</w:t>
      </w:r>
      <w:r w:rsidR="00800374">
        <w:rPr>
          <w:highlight w:val="white"/>
        </w:rPr>
        <w:t xml:space="preserve">. The option to play against computer will be available for the next demo. The java program compiles and responds to user inputs based upon the position of the board input. </w:t>
      </w:r>
    </w:p>
    <w:p w14:paraId="0E7F172F" w14:textId="1AF56168" w:rsidR="009B4166" w:rsidRDefault="00961213" w:rsidP="007B30C9">
      <w:pPr>
        <w:pStyle w:val="Heading1"/>
        <w:rPr>
          <w:highlight w:val="white"/>
        </w:rPr>
      </w:pPr>
      <w:r>
        <w:rPr>
          <w:highlight w:val="white"/>
        </w:rPr>
        <w:t>Purpose:</w:t>
      </w:r>
      <w:r w:rsidR="009B4166">
        <w:rPr>
          <w:highlight w:val="white"/>
        </w:rPr>
        <w:t xml:space="preserve"> </w:t>
      </w:r>
    </w:p>
    <w:p w14:paraId="1BC434B6" w14:textId="14228807" w:rsidR="00EA40D1" w:rsidRDefault="009B4166" w:rsidP="00EA40D1">
      <w:pPr>
        <w:rPr>
          <w:highlight w:val="white"/>
        </w:rPr>
      </w:pPr>
      <w:r w:rsidRPr="00EA40D1">
        <w:rPr>
          <w:highlight w:val="white"/>
        </w:rPr>
        <w:t>Our purpose is to create an interactive game where the objective is based on the memory of the user.</w:t>
      </w:r>
    </w:p>
    <w:p w14:paraId="4CC7343B" w14:textId="2BA683F5" w:rsidR="00961213" w:rsidRDefault="00961213" w:rsidP="00961213">
      <w:pPr>
        <w:pStyle w:val="Heading1"/>
        <w:jc w:val="both"/>
        <w:rPr>
          <w:highlight w:val="white"/>
        </w:rPr>
      </w:pPr>
      <w:r>
        <w:rPr>
          <w:highlight w:val="white"/>
        </w:rPr>
        <w:t>Overview:</w:t>
      </w:r>
    </w:p>
    <w:p w14:paraId="79A0C361" w14:textId="09A37644" w:rsidR="009B4166" w:rsidRDefault="009B4166" w:rsidP="00EA40D1">
      <w:pPr>
        <w:rPr>
          <w:highlight w:val="white"/>
        </w:rPr>
      </w:pPr>
      <w:r>
        <w:rPr>
          <w:highlight w:val="white"/>
        </w:rPr>
        <w:t xml:space="preserve">The game </w:t>
      </w:r>
      <w:r w:rsidR="00D932A9">
        <w:rPr>
          <w:highlight w:val="white"/>
        </w:rPr>
        <w:t>generate</w:t>
      </w:r>
      <w:r w:rsidR="00130821">
        <w:rPr>
          <w:highlight w:val="white"/>
        </w:rPr>
        <w:t>s random</w:t>
      </w:r>
      <w:r w:rsidR="00D932A9">
        <w:rPr>
          <w:highlight w:val="white"/>
        </w:rPr>
        <w:t xml:space="preserve"> pairs of cards</w:t>
      </w:r>
      <w:r w:rsidR="00130821">
        <w:rPr>
          <w:highlight w:val="white"/>
        </w:rPr>
        <w:t xml:space="preserve">. </w:t>
      </w:r>
      <w:r w:rsidR="00D932A9">
        <w:rPr>
          <w:highlight w:val="white"/>
        </w:rPr>
        <w:t>The objective is to allow the interaction of two players taking turns flipping two</w:t>
      </w:r>
      <w:r>
        <w:rPr>
          <w:highlight w:val="white"/>
        </w:rPr>
        <w:t xml:space="preserve"> cards</w:t>
      </w:r>
      <w:r w:rsidR="00D932A9">
        <w:rPr>
          <w:highlight w:val="white"/>
        </w:rPr>
        <w:t>. The cards</w:t>
      </w:r>
      <w:r>
        <w:rPr>
          <w:highlight w:val="white"/>
        </w:rPr>
        <w:t xml:space="preserve"> </w:t>
      </w:r>
      <w:r w:rsidR="00130821">
        <w:rPr>
          <w:highlight w:val="white"/>
        </w:rPr>
        <w:t xml:space="preserve">selected </w:t>
      </w:r>
      <w:r>
        <w:rPr>
          <w:highlight w:val="white"/>
        </w:rPr>
        <w:t>must match to</w:t>
      </w:r>
      <w:r w:rsidR="00130821">
        <w:rPr>
          <w:highlight w:val="white"/>
        </w:rPr>
        <w:t xml:space="preserve"> be</w:t>
      </w:r>
      <w:r w:rsidR="00D932A9">
        <w:rPr>
          <w:highlight w:val="white"/>
        </w:rPr>
        <w:t xml:space="preserve"> </w:t>
      </w:r>
      <w:r>
        <w:rPr>
          <w:highlight w:val="white"/>
        </w:rPr>
        <w:t>eliminate</w:t>
      </w:r>
      <w:r w:rsidR="00130821">
        <w:rPr>
          <w:highlight w:val="white"/>
        </w:rPr>
        <w:t>d</w:t>
      </w:r>
      <w:r>
        <w:rPr>
          <w:highlight w:val="white"/>
        </w:rPr>
        <w:t xml:space="preserve"> </w:t>
      </w:r>
      <w:r w:rsidR="00D932A9">
        <w:rPr>
          <w:highlight w:val="white"/>
        </w:rPr>
        <w:t>from the field of play</w:t>
      </w:r>
      <w:r w:rsidR="00130821">
        <w:rPr>
          <w:highlight w:val="white"/>
        </w:rPr>
        <w:t xml:space="preserve"> and a score would be earned</w:t>
      </w:r>
      <w:r>
        <w:rPr>
          <w:highlight w:val="white"/>
        </w:rPr>
        <w:t>.</w:t>
      </w:r>
      <w:r w:rsidR="00130821">
        <w:rPr>
          <w:highlight w:val="white"/>
        </w:rPr>
        <w:t xml:space="preserve"> </w:t>
      </w:r>
      <w:r w:rsidR="00B96B3F">
        <w:rPr>
          <w:highlight w:val="white"/>
        </w:rPr>
        <w:t>Throughout the alternation of each player, i</w:t>
      </w:r>
      <w:r w:rsidR="00130821">
        <w:rPr>
          <w:highlight w:val="white"/>
        </w:rPr>
        <w:t>f a player</w:t>
      </w:r>
      <w:r w:rsidR="00B96B3F">
        <w:rPr>
          <w:highlight w:val="white"/>
        </w:rPr>
        <w:t xml:space="preserve"> consecutively matches</w:t>
      </w:r>
      <w:r w:rsidR="00130821">
        <w:rPr>
          <w:highlight w:val="white"/>
        </w:rPr>
        <w:t xml:space="preserve"> </w:t>
      </w:r>
      <w:r w:rsidR="00B96B3F">
        <w:rPr>
          <w:highlight w:val="white"/>
        </w:rPr>
        <w:t>two cards without fail</w:t>
      </w:r>
      <w:r w:rsidR="00130821">
        <w:rPr>
          <w:highlight w:val="white"/>
        </w:rPr>
        <w:t>, the player would gain</w:t>
      </w:r>
      <w:r w:rsidR="00B96B3F">
        <w:rPr>
          <w:highlight w:val="white"/>
        </w:rPr>
        <w:t xml:space="preserve"> bonus points for each consecutive match until they fail to match the card then the point system would reset back to granting 1 score per match.</w:t>
      </w:r>
      <w:r>
        <w:rPr>
          <w:highlight w:val="white"/>
        </w:rPr>
        <w:t xml:space="preserve"> </w:t>
      </w:r>
      <w:r w:rsidR="00B96B3F">
        <w:rPr>
          <w:highlight w:val="white"/>
        </w:rPr>
        <w:t>After all cards have been matched and eliminated from the field of play, t</w:t>
      </w:r>
      <w:r>
        <w:rPr>
          <w:highlight w:val="white"/>
        </w:rPr>
        <w:t xml:space="preserve">he </w:t>
      </w:r>
      <w:r w:rsidR="00B96B3F">
        <w:rPr>
          <w:highlight w:val="white"/>
        </w:rPr>
        <w:t>player</w:t>
      </w:r>
      <w:r>
        <w:rPr>
          <w:highlight w:val="white"/>
        </w:rPr>
        <w:t xml:space="preserve"> with the highest number of points will win the game</w:t>
      </w:r>
      <w:r w:rsidR="00EA40D1">
        <w:rPr>
          <w:highlight w:val="white"/>
        </w:rPr>
        <w:t xml:space="preserve"> and the </w:t>
      </w:r>
      <w:bookmarkStart w:id="0" w:name="_GoBack"/>
      <w:bookmarkEnd w:id="0"/>
      <w:r w:rsidR="00EA40D1">
        <w:rPr>
          <w:highlight w:val="white"/>
        </w:rPr>
        <w:t>message “</w:t>
      </w:r>
      <w:r w:rsidR="00B96B3F">
        <w:rPr>
          <w:highlight w:val="white"/>
        </w:rPr>
        <w:t xml:space="preserve">PLAYER (#), </w:t>
      </w:r>
      <w:r w:rsidR="00EA40D1">
        <w:rPr>
          <w:highlight w:val="white"/>
        </w:rPr>
        <w:t>WIN</w:t>
      </w:r>
      <w:r w:rsidR="00B96B3F">
        <w:rPr>
          <w:highlight w:val="white"/>
        </w:rPr>
        <w:t>S</w:t>
      </w:r>
      <w:r w:rsidR="00130821">
        <w:rPr>
          <w:highlight w:val="white"/>
        </w:rPr>
        <w:t>!</w:t>
      </w:r>
      <w:r w:rsidR="00EA40D1">
        <w:rPr>
          <w:highlight w:val="white"/>
        </w:rPr>
        <w:t>” is displayed.</w:t>
      </w:r>
      <w:r w:rsidR="00B96B3F">
        <w:rPr>
          <w:highlight w:val="white"/>
        </w:rPr>
        <w:t xml:space="preserve"> If both players achieve the same number of points, then the game would display “DRAW!” In the case that the player plays a match against a computer, if computer wins it would display “COMPUTER WINS!” </w:t>
      </w:r>
    </w:p>
    <w:p w14:paraId="6B74E6F4" w14:textId="33A09BBE" w:rsidR="00B70E03" w:rsidRPr="00EA40D1" w:rsidRDefault="009B4166" w:rsidP="00EA40D1">
      <w:pPr>
        <w:rPr>
          <w:highlight w:val="white"/>
        </w:rPr>
      </w:pPr>
      <w:r>
        <w:rPr>
          <w:highlight w:val="white"/>
        </w:rPr>
        <w:t xml:space="preserve">The game will have 2 options at the start, </w:t>
      </w:r>
      <w:r w:rsidR="00707019">
        <w:rPr>
          <w:highlight w:val="white"/>
        </w:rPr>
        <w:t>m</w:t>
      </w:r>
      <w:r>
        <w:rPr>
          <w:highlight w:val="white"/>
        </w:rPr>
        <w:t>u</w:t>
      </w:r>
      <w:r w:rsidR="00707019">
        <w:rPr>
          <w:highlight w:val="white"/>
        </w:rPr>
        <w:t>ltiplayer with the computer and multiplayer with other humans. The level of difficulty will range from “EASY”. “MEDIUM”, and “HARD”. Each level of difficulty will result in a higher number of cards and a higher probability of the computer matching the cards.</w:t>
      </w:r>
      <w:r w:rsidR="00B96B3F">
        <w:rPr>
          <w:highlight w:val="white"/>
        </w:rPr>
        <w:t xml:space="preserve"> </w:t>
      </w:r>
    </w:p>
    <w:p w14:paraId="07645DD7" w14:textId="6E1A7DFF" w:rsidR="008F0E8C" w:rsidRDefault="00707019" w:rsidP="00F424F4">
      <w:pPr>
        <w:pStyle w:val="Heading1"/>
        <w:rPr>
          <w:highlight w:val="white"/>
        </w:rPr>
      </w:pPr>
      <w:r>
        <w:rPr>
          <w:highlight w:val="white"/>
        </w:rPr>
        <w:t>Sp</w:t>
      </w:r>
      <w:r w:rsidR="008F0E8C">
        <w:rPr>
          <w:highlight w:val="white"/>
        </w:rPr>
        <w:t>ecifications:</w:t>
      </w:r>
    </w:p>
    <w:p w14:paraId="24109C01" w14:textId="4CFDF5C0" w:rsidR="00A17ED1" w:rsidRDefault="00707019" w:rsidP="00EA40D1">
      <w:pPr>
        <w:rPr>
          <w:highlight w:val="white"/>
        </w:rPr>
      </w:pPr>
      <w:r>
        <w:rPr>
          <w:highlight w:val="white"/>
        </w:rPr>
        <w:t>The cards will consist of various objects with sound of the objects. Each time a card is flipped there will be an animation of the card fli</w:t>
      </w:r>
      <w:r w:rsidR="00A17ED1">
        <w:rPr>
          <w:highlight w:val="white"/>
        </w:rPr>
        <w:t>pping.</w:t>
      </w:r>
    </w:p>
    <w:p w14:paraId="5B747176" w14:textId="446367A8" w:rsidR="00A17ED1" w:rsidRDefault="00A17ED1" w:rsidP="00EA40D1">
      <w:pPr>
        <w:rPr>
          <w:highlight w:val="white"/>
        </w:rPr>
      </w:pPr>
      <w:r>
        <w:rPr>
          <w:highlight w:val="white"/>
        </w:rPr>
        <w:t>EASY LEVEL = 4x4</w:t>
      </w:r>
    </w:p>
    <w:p w14:paraId="0B6964A5" w14:textId="77777777" w:rsidR="00CC0433" w:rsidRDefault="00CC0433" w:rsidP="00CC0433">
      <w:pPr>
        <w:rPr>
          <w:highlight w:val="white"/>
        </w:rPr>
      </w:pPr>
      <w:r>
        <w:rPr>
          <w:highlight w:val="white"/>
        </w:rPr>
        <w:t>MEDIUM LEVEL = 5X5</w:t>
      </w:r>
    </w:p>
    <w:p w14:paraId="654EE4DD" w14:textId="74961FAE" w:rsidR="00CC0433" w:rsidRPr="00D16235" w:rsidRDefault="00CC0433" w:rsidP="00CC0433">
      <w:pPr>
        <w:rPr>
          <w:highlight w:val="white"/>
        </w:rPr>
      </w:pPr>
      <w:r>
        <w:rPr>
          <w:highlight w:val="white"/>
        </w:rPr>
        <w:t>HARD LEVEL = 6X6</w:t>
      </w:r>
    </w:p>
    <w:p w14:paraId="57E09D88" w14:textId="47BAD327" w:rsidR="00A17ED1" w:rsidRDefault="00A17ED1" w:rsidP="00EA40D1">
      <w:pPr>
        <w:rPr>
          <w:highlight w:val="white"/>
        </w:rPr>
      </w:pPr>
      <w:r>
        <w:rPr>
          <w:highlight w:val="white"/>
        </w:rPr>
        <w:t>For example, a 4 X 4 game will look like this.</w:t>
      </w:r>
    </w:p>
    <w:p w14:paraId="0383E09E" w14:textId="744BC950" w:rsidR="00A17ED1" w:rsidRDefault="00BB2A9B" w:rsidP="00F424F4">
      <w:pPr>
        <w:pStyle w:val="Heading1"/>
        <w:rPr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79F0FA4" wp14:editId="0C2A4047">
            <wp:simplePos x="0" y="0"/>
            <wp:positionH relativeFrom="margin">
              <wp:posOffset>2720340</wp:posOffset>
            </wp:positionH>
            <wp:positionV relativeFrom="paragraph">
              <wp:posOffset>3733800</wp:posOffset>
            </wp:positionV>
            <wp:extent cx="2537460" cy="2409190"/>
            <wp:effectExtent l="0" t="0" r="0" b="0"/>
            <wp:wrapTight wrapText="bothSides">
              <wp:wrapPolygon edited="0">
                <wp:start x="0" y="0"/>
                <wp:lineTo x="0" y="21349"/>
                <wp:lineTo x="21405" y="21349"/>
                <wp:lineTo x="21405" y="0"/>
                <wp:lineTo x="0" y="0"/>
              </wp:wrapPolygon>
            </wp:wrapTight>
            <wp:docPr id="3" name="Picture 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monmatc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AC00B88" wp14:editId="32C414B4">
            <wp:simplePos x="0" y="0"/>
            <wp:positionH relativeFrom="page">
              <wp:align>left</wp:align>
            </wp:positionH>
            <wp:positionV relativeFrom="paragraph">
              <wp:posOffset>3825240</wp:posOffset>
            </wp:positionV>
            <wp:extent cx="37020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452" y="21427"/>
                <wp:lineTo x="21452" y="0"/>
                <wp:lineTo x="0" y="0"/>
              </wp:wrapPolygon>
            </wp:wrapTight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A9B">
        <w:rPr>
          <w:noProof/>
          <w:highlight w:val="whit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9FDA4D" wp14:editId="4960A393">
                <wp:simplePos x="0" y="0"/>
                <wp:positionH relativeFrom="column">
                  <wp:posOffset>-152400</wp:posOffset>
                </wp:positionH>
                <wp:positionV relativeFrom="paragraph">
                  <wp:posOffset>3360420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1422" w14:textId="76AADCCE" w:rsidR="00BB2A9B" w:rsidRDefault="00BB2A9B">
                            <w:r>
                              <w:t>Graphical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FD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pt;margin-top:264.6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j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1T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">
                <v:textbox style="mso-fit-shape-to-text:t">
                  <w:txbxContent>
                    <w:p w14:paraId="0C031422" w14:textId="76AADCCE" w:rsidR="00BB2A9B" w:rsidRDefault="00BB2A9B">
                      <w:r>
                        <w:t>Graphical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CEF029" wp14:editId="7AA4B244">
            <wp:simplePos x="0" y="0"/>
            <wp:positionH relativeFrom="margin">
              <wp:posOffset>-144780</wp:posOffset>
            </wp:positionH>
            <wp:positionV relativeFrom="paragraph">
              <wp:posOffset>548640</wp:posOffset>
            </wp:positionV>
            <wp:extent cx="309054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36" y="21488"/>
                <wp:lineTo x="21436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YBOARDT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A9B">
        <w:rPr>
          <w:noProof/>
          <w:highlight w:val="whit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EF7FF0" wp14:editId="4C4637CB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2360930" cy="5257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CDCB8" w14:textId="3AFC6C13" w:rsidR="00BB2A9B" w:rsidRDefault="00BB2A9B">
                            <w:r>
                              <w:t>Text Based Interface</w:t>
                            </w:r>
                          </w:p>
                          <w:p w14:paraId="00CADCC3" w14:textId="77777777" w:rsidR="00BB2A9B" w:rsidRDefault="00BB2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7FF0" id="_x0000_s1027" type="#_x0000_t202" style="position:absolute;margin-left:-9.6pt;margin-top:0;width:185.9pt;height:41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5VJwIAAE0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">
                <v:textbox>
                  <w:txbxContent>
                    <w:p w14:paraId="74DCDCB8" w14:textId="3AFC6C13" w:rsidR="00BB2A9B" w:rsidRDefault="00BB2A9B">
                      <w:r>
                        <w:t>Text Based Interface</w:t>
                      </w:r>
                    </w:p>
                    <w:p w14:paraId="00CADCC3" w14:textId="77777777" w:rsidR="00BB2A9B" w:rsidRDefault="00BB2A9B"/>
                  </w:txbxContent>
                </v:textbox>
                <w10:wrap type="square"/>
              </v:shape>
            </w:pict>
          </mc:Fallback>
        </mc:AlternateContent>
      </w:r>
    </w:p>
    <w:sectPr w:rsidR="00A17ED1" w:rsidSect="006F57FD"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115B4" w14:textId="77777777" w:rsidR="007D72E6" w:rsidRDefault="007D72E6" w:rsidP="00785540">
      <w:pPr>
        <w:spacing w:before="0"/>
      </w:pPr>
      <w:r>
        <w:separator/>
      </w:r>
    </w:p>
  </w:endnote>
  <w:endnote w:type="continuationSeparator" w:id="0">
    <w:p w14:paraId="464634CB" w14:textId="77777777" w:rsidR="007D72E6" w:rsidRDefault="007D72E6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15F2E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6BED4645" w14:textId="77777777" w:rsidR="00B336C5" w:rsidRDefault="007D72E6">
    <w:pPr>
      <w:pStyle w:val="Footer"/>
    </w:pPr>
  </w:p>
  <w:p w14:paraId="08ADA7C0" w14:textId="77777777" w:rsidR="00B336C5" w:rsidRDefault="007D72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4800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952D8" w14:textId="77777777" w:rsidR="007D72E6" w:rsidRDefault="007D72E6" w:rsidP="00785540">
      <w:pPr>
        <w:spacing w:before="0"/>
      </w:pPr>
      <w:r>
        <w:separator/>
      </w:r>
    </w:p>
  </w:footnote>
  <w:footnote w:type="continuationSeparator" w:id="0">
    <w:p w14:paraId="130AA5A0" w14:textId="77777777" w:rsidR="007D72E6" w:rsidRDefault="007D72E6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E474A"/>
    <w:multiLevelType w:val="multilevel"/>
    <w:tmpl w:val="3B10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F90CFA"/>
    <w:multiLevelType w:val="hybridMultilevel"/>
    <w:tmpl w:val="299EE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24"/>
  </w:num>
  <w:num w:numId="17">
    <w:abstractNumId w:val="23"/>
  </w:num>
  <w:num w:numId="18">
    <w:abstractNumId w:val="18"/>
  </w:num>
  <w:num w:numId="19">
    <w:abstractNumId w:val="20"/>
  </w:num>
  <w:num w:numId="20">
    <w:abstractNumId w:val="10"/>
  </w:num>
  <w:num w:numId="21">
    <w:abstractNumId w:val="13"/>
  </w:num>
  <w:num w:numId="22">
    <w:abstractNumId w:val="11"/>
  </w:num>
  <w:num w:numId="23">
    <w:abstractNumId w:val="14"/>
  </w:num>
  <w:num w:numId="24">
    <w:abstractNumId w:val="25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C4"/>
    <w:rsid w:val="00002592"/>
    <w:rsid w:val="00025CDA"/>
    <w:rsid w:val="00052786"/>
    <w:rsid w:val="00092324"/>
    <w:rsid w:val="00092665"/>
    <w:rsid w:val="0009418B"/>
    <w:rsid w:val="0009766B"/>
    <w:rsid w:val="000A45F2"/>
    <w:rsid w:val="00130821"/>
    <w:rsid w:val="001D04EB"/>
    <w:rsid w:val="001D6D7A"/>
    <w:rsid w:val="001E0D94"/>
    <w:rsid w:val="001F239F"/>
    <w:rsid w:val="002349C4"/>
    <w:rsid w:val="00241373"/>
    <w:rsid w:val="00293B83"/>
    <w:rsid w:val="002A1B9C"/>
    <w:rsid w:val="002F53EC"/>
    <w:rsid w:val="00313379"/>
    <w:rsid w:val="00321B05"/>
    <w:rsid w:val="00342A2A"/>
    <w:rsid w:val="00363D89"/>
    <w:rsid w:val="003762DA"/>
    <w:rsid w:val="003D2657"/>
    <w:rsid w:val="003D6E0B"/>
    <w:rsid w:val="00424625"/>
    <w:rsid w:val="0043488D"/>
    <w:rsid w:val="00455EE0"/>
    <w:rsid w:val="00520108"/>
    <w:rsid w:val="005E6092"/>
    <w:rsid w:val="00600BA1"/>
    <w:rsid w:val="00621044"/>
    <w:rsid w:val="00632C5A"/>
    <w:rsid w:val="00697389"/>
    <w:rsid w:val="006A3CE7"/>
    <w:rsid w:val="00707019"/>
    <w:rsid w:val="00712A04"/>
    <w:rsid w:val="00725676"/>
    <w:rsid w:val="007817C2"/>
    <w:rsid w:val="00785540"/>
    <w:rsid w:val="007940B5"/>
    <w:rsid w:val="007A0B2E"/>
    <w:rsid w:val="007B30C9"/>
    <w:rsid w:val="007D72E6"/>
    <w:rsid w:val="00800374"/>
    <w:rsid w:val="00851161"/>
    <w:rsid w:val="00890E5D"/>
    <w:rsid w:val="008B5F74"/>
    <w:rsid w:val="008B7B60"/>
    <w:rsid w:val="008F0E8C"/>
    <w:rsid w:val="00933B8F"/>
    <w:rsid w:val="00961213"/>
    <w:rsid w:val="009732D3"/>
    <w:rsid w:val="009B4166"/>
    <w:rsid w:val="009B5EDC"/>
    <w:rsid w:val="009C08A4"/>
    <w:rsid w:val="00A005EC"/>
    <w:rsid w:val="00A17ED1"/>
    <w:rsid w:val="00A40602"/>
    <w:rsid w:val="00A43FB2"/>
    <w:rsid w:val="00AB4E32"/>
    <w:rsid w:val="00AC1849"/>
    <w:rsid w:val="00AD42F9"/>
    <w:rsid w:val="00AE5130"/>
    <w:rsid w:val="00B61420"/>
    <w:rsid w:val="00B70E03"/>
    <w:rsid w:val="00B96B3F"/>
    <w:rsid w:val="00BB2A9B"/>
    <w:rsid w:val="00BC0364"/>
    <w:rsid w:val="00C67549"/>
    <w:rsid w:val="00C86A5E"/>
    <w:rsid w:val="00CC0433"/>
    <w:rsid w:val="00D10120"/>
    <w:rsid w:val="00D11B55"/>
    <w:rsid w:val="00D1581A"/>
    <w:rsid w:val="00D16235"/>
    <w:rsid w:val="00D77CC8"/>
    <w:rsid w:val="00D85AAA"/>
    <w:rsid w:val="00D932A9"/>
    <w:rsid w:val="00DD4B6C"/>
    <w:rsid w:val="00E05653"/>
    <w:rsid w:val="00E6039A"/>
    <w:rsid w:val="00E87284"/>
    <w:rsid w:val="00EA40D1"/>
    <w:rsid w:val="00EB38E6"/>
    <w:rsid w:val="00ED4390"/>
    <w:rsid w:val="00EF0645"/>
    <w:rsid w:val="00F424F4"/>
    <w:rsid w:val="00F91902"/>
    <w:rsid w:val="00FB39C5"/>
    <w:rsid w:val="00FC0E02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8A1C7"/>
  <w15:chartTrackingRefBased/>
  <w15:docId w15:val="{7003CA40-045F-4821-AE0B-BAD93326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FB39C5"/>
    <w:pPr>
      <w:ind w:left="720"/>
      <w:contextualSpacing/>
    </w:pPr>
  </w:style>
  <w:style w:type="table" w:styleId="TableGrid">
    <w:name w:val="Table Grid"/>
    <w:basedOn w:val="TableNormal"/>
    <w:uiPriority w:val="39"/>
    <w:rsid w:val="00A17ED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17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DCD6F6F6C47A4A3513587B2FB7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24BB2-B43A-4411-BD1F-21B3A36CFD47}"/>
      </w:docPartPr>
      <w:docPartBody>
        <w:p w:rsidR="008338FE" w:rsidRDefault="0067111B">
          <w:pPr>
            <w:pStyle w:val="45BDCD6F6F6C47A4A3513587B2FB7A1B"/>
          </w:pPr>
          <w:r w:rsidRPr="006F57FD">
            <w:t>To:</w:t>
          </w:r>
        </w:p>
      </w:docPartBody>
    </w:docPart>
    <w:docPart>
      <w:docPartPr>
        <w:name w:val="E8B132522B5040049C4E7259E2EE4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15631-CC00-4692-A82C-0A1B9A4ABBB1}"/>
      </w:docPartPr>
      <w:docPartBody>
        <w:p w:rsidR="008338FE" w:rsidRDefault="0067111B" w:rsidP="0067111B">
          <w:pPr>
            <w:pStyle w:val="E8B132522B5040049C4E7259E2EE4B73"/>
          </w:pPr>
          <w:r w:rsidRPr="006F57FD">
            <w:t>From:</w:t>
          </w:r>
        </w:p>
      </w:docPartBody>
    </w:docPart>
    <w:docPart>
      <w:docPartPr>
        <w:name w:val="7054FE53129A4A3BB5AE81F17A61D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980A-90D3-4E6F-B7EF-D41B3523EF55}"/>
      </w:docPartPr>
      <w:docPartBody>
        <w:p w:rsidR="008338FE" w:rsidRDefault="0067111B" w:rsidP="0067111B">
          <w:pPr>
            <w:pStyle w:val="7054FE53129A4A3BB5AE81F17A61D730"/>
          </w:pPr>
          <w:r w:rsidRPr="006F57FD">
            <w:t>Date:</w:t>
          </w:r>
        </w:p>
      </w:docPartBody>
    </w:docPart>
    <w:docPart>
      <w:docPartPr>
        <w:name w:val="15143853895F4702A1F17F0CDA36D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995A-8EB8-4AAC-BE76-5935D8EE71F3}"/>
      </w:docPartPr>
      <w:docPartBody>
        <w:p w:rsidR="008338FE" w:rsidRDefault="0067111B" w:rsidP="0067111B">
          <w:pPr>
            <w:pStyle w:val="15143853895F4702A1F17F0CDA36DF3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1B"/>
    <w:rsid w:val="000038B8"/>
    <w:rsid w:val="005817B9"/>
    <w:rsid w:val="0067111B"/>
    <w:rsid w:val="006B60EE"/>
    <w:rsid w:val="007D57DA"/>
    <w:rsid w:val="008338FE"/>
    <w:rsid w:val="00917527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30793A8EE74B86966F7336A95840F6">
    <w:name w:val="9830793A8EE74B86966F7336A95840F6"/>
  </w:style>
  <w:style w:type="paragraph" w:customStyle="1" w:styleId="B612508126D5453D98190EAAC8ABF15D">
    <w:name w:val="B612508126D5453D98190EAAC8ABF15D"/>
  </w:style>
  <w:style w:type="paragraph" w:customStyle="1" w:styleId="45BDCD6F6F6C47A4A3513587B2FB7A1B">
    <w:name w:val="45BDCD6F6F6C47A4A3513587B2FB7A1B"/>
  </w:style>
  <w:style w:type="paragraph" w:customStyle="1" w:styleId="FF7276BBDBE64EA59F2C7AF483DEE362">
    <w:name w:val="FF7276BBDBE64EA59F2C7AF483DEE362"/>
  </w:style>
  <w:style w:type="paragraph" w:customStyle="1" w:styleId="1217FC45B2F84C9EACAA9F143F092A80">
    <w:name w:val="1217FC45B2F84C9EACAA9F143F092A80"/>
  </w:style>
  <w:style w:type="paragraph" w:customStyle="1" w:styleId="9A3D0EB5D84E4F8A9406340C5EB833E4">
    <w:name w:val="9A3D0EB5D84E4F8A9406340C5EB833E4"/>
  </w:style>
  <w:style w:type="paragraph" w:customStyle="1" w:styleId="C14FD0AACBA84CCDBD2F9479D17DBF67">
    <w:name w:val="C14FD0AACBA84CCDBD2F9479D17DBF67"/>
  </w:style>
  <w:style w:type="paragraph" w:customStyle="1" w:styleId="8543397DC453438C9BF10FA463153CB8">
    <w:name w:val="8543397DC453438C9BF10FA463153CB8"/>
  </w:style>
  <w:style w:type="paragraph" w:customStyle="1" w:styleId="96FC547E880447AD9B4B225279E814FF">
    <w:name w:val="96FC547E880447AD9B4B225279E814FF"/>
  </w:style>
  <w:style w:type="paragraph" w:customStyle="1" w:styleId="028C288835A84F1D92C95BB725D562D2">
    <w:name w:val="028C288835A84F1D92C95BB725D562D2"/>
  </w:style>
  <w:style w:type="paragraph" w:customStyle="1" w:styleId="728A93593DF042A3945D9B5135CC79B2">
    <w:name w:val="728A93593DF042A3945D9B5135CC79B2"/>
  </w:style>
  <w:style w:type="paragraph" w:customStyle="1" w:styleId="7CD02FE2D1624C2E9185E57B16F32AB2">
    <w:name w:val="7CD02FE2D1624C2E9185E57B16F32AB2"/>
  </w:style>
  <w:style w:type="paragraph" w:customStyle="1" w:styleId="7CCB6A9F4EE142E99E540472ED6DB66C">
    <w:name w:val="7CCB6A9F4EE142E99E540472ED6DB66C"/>
  </w:style>
  <w:style w:type="paragraph" w:customStyle="1" w:styleId="0EB9774B6AF24D158CB92ADFA6DFB061">
    <w:name w:val="0EB9774B6AF24D158CB92ADFA6DFB061"/>
    <w:rsid w:val="0067111B"/>
  </w:style>
  <w:style w:type="paragraph" w:customStyle="1" w:styleId="2A6DFBB36B8F4D93A879B92DD8B825C1">
    <w:name w:val="2A6DFBB36B8F4D93A879B92DD8B825C1"/>
    <w:rsid w:val="0067111B"/>
  </w:style>
  <w:style w:type="paragraph" w:customStyle="1" w:styleId="58805BCAD0554426AE4F78B0518EF473">
    <w:name w:val="58805BCAD0554426AE4F78B0518EF473"/>
    <w:rsid w:val="0067111B"/>
  </w:style>
  <w:style w:type="paragraph" w:customStyle="1" w:styleId="545C2962788645F68131FA27D9E213DB">
    <w:name w:val="545C2962788645F68131FA27D9E213DB"/>
    <w:rsid w:val="0067111B"/>
  </w:style>
  <w:style w:type="paragraph" w:customStyle="1" w:styleId="3FAE0CFAFCC2415D8EA362F229D39F7B">
    <w:name w:val="3FAE0CFAFCC2415D8EA362F229D39F7B"/>
    <w:rsid w:val="0067111B"/>
  </w:style>
  <w:style w:type="paragraph" w:customStyle="1" w:styleId="07B44BCE19854790A9C1E2C4D25FB570">
    <w:name w:val="07B44BCE19854790A9C1E2C4D25FB570"/>
    <w:rsid w:val="0067111B"/>
  </w:style>
  <w:style w:type="paragraph" w:customStyle="1" w:styleId="E8B132522B5040049C4E7259E2EE4B73">
    <w:name w:val="E8B132522B5040049C4E7259E2EE4B73"/>
    <w:rsid w:val="0067111B"/>
  </w:style>
  <w:style w:type="paragraph" w:customStyle="1" w:styleId="7054FE53129A4A3BB5AE81F17A61D730">
    <w:name w:val="7054FE53129A4A3BB5AE81F17A61D730"/>
    <w:rsid w:val="0067111B"/>
  </w:style>
  <w:style w:type="paragraph" w:customStyle="1" w:styleId="15143853895F4702A1F17F0CDA36DF3E">
    <w:name w:val="15143853895F4702A1F17F0CDA36DF3E"/>
    <w:rsid w:val="00671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Aaron Gao</cp:lastModifiedBy>
  <cp:revision>2</cp:revision>
  <dcterms:created xsi:type="dcterms:W3CDTF">2019-07-23T02:42:00Z</dcterms:created>
  <dcterms:modified xsi:type="dcterms:W3CDTF">2019-07-23T02:42:00Z</dcterms:modified>
</cp:coreProperties>
</file>